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2E" w:rsidRPr="00912E0B" w:rsidRDefault="005D0D2E" w:rsidP="00912E0B">
      <w:pPr>
        <w:spacing w:after="0" w:line="240" w:lineRule="auto"/>
        <w:ind w:left="-720" w:firstLine="720"/>
        <w:rPr>
          <w:szCs w:val="24"/>
          <w:lang w:val="en-US"/>
        </w:rPr>
      </w:pPr>
    </w:p>
    <w:p w:rsidR="00FF1D17" w:rsidRPr="00912E0B" w:rsidRDefault="00FF1D17" w:rsidP="00912E0B">
      <w:pPr>
        <w:spacing w:after="0" w:line="240" w:lineRule="auto"/>
        <w:ind w:left="-720" w:firstLine="720"/>
        <w:jc w:val="right"/>
        <w:rPr>
          <w:b/>
          <w:szCs w:val="24"/>
          <w:lang w:val="en-US"/>
        </w:rPr>
      </w:pPr>
    </w:p>
    <w:p w:rsidR="00045B0C" w:rsidRPr="00912E0B" w:rsidRDefault="00045B0C" w:rsidP="00912E0B">
      <w:pPr>
        <w:spacing w:after="0" w:line="240" w:lineRule="auto"/>
        <w:ind w:left="-720" w:firstLine="720"/>
        <w:jc w:val="right"/>
        <w:rPr>
          <w:rFonts w:cs="Sylfaen"/>
          <w:szCs w:val="24"/>
        </w:rPr>
      </w:pPr>
    </w:p>
    <w:p w:rsidR="00045B0C" w:rsidRPr="00912E0B" w:rsidRDefault="00045B0C" w:rsidP="00912E0B">
      <w:pPr>
        <w:spacing w:after="0" w:line="240" w:lineRule="auto"/>
        <w:ind w:left="-720" w:firstLine="720"/>
        <w:jc w:val="right"/>
        <w:rPr>
          <w:rFonts w:cs="Sylfaen"/>
          <w:szCs w:val="24"/>
        </w:rPr>
      </w:pPr>
    </w:p>
    <w:p w:rsidR="00045B0C" w:rsidRPr="00912E0B" w:rsidRDefault="00045B0C" w:rsidP="00912E0B">
      <w:pPr>
        <w:spacing w:after="0" w:line="240" w:lineRule="auto"/>
        <w:ind w:left="-720" w:firstLine="720"/>
        <w:jc w:val="right"/>
        <w:rPr>
          <w:rFonts w:cs="Sylfaen"/>
          <w:szCs w:val="24"/>
        </w:rPr>
      </w:pPr>
    </w:p>
    <w:p w:rsidR="00045B0C" w:rsidRPr="00912E0B" w:rsidRDefault="00045B0C" w:rsidP="00912E0B">
      <w:pPr>
        <w:spacing w:after="0" w:line="240" w:lineRule="auto"/>
        <w:ind w:left="-720" w:firstLine="720"/>
        <w:jc w:val="right"/>
        <w:rPr>
          <w:rFonts w:cs="Sylfaen"/>
          <w:szCs w:val="24"/>
        </w:rPr>
      </w:pPr>
    </w:p>
    <w:p w:rsidR="00045B0C" w:rsidRPr="00912E0B" w:rsidRDefault="00045B0C" w:rsidP="00912E0B">
      <w:pPr>
        <w:spacing w:after="0" w:line="240" w:lineRule="auto"/>
        <w:ind w:left="-720" w:firstLine="720"/>
        <w:jc w:val="right"/>
        <w:rPr>
          <w:rFonts w:cs="Sylfaen"/>
          <w:szCs w:val="24"/>
        </w:rPr>
      </w:pPr>
    </w:p>
    <w:p w:rsidR="00045B0C" w:rsidRPr="00912E0B" w:rsidRDefault="00045B0C" w:rsidP="00912E0B">
      <w:pPr>
        <w:spacing w:after="0" w:line="240" w:lineRule="auto"/>
        <w:ind w:left="-720" w:firstLine="720"/>
        <w:jc w:val="right"/>
        <w:rPr>
          <w:rFonts w:cs="Sylfaen"/>
          <w:szCs w:val="24"/>
        </w:rPr>
      </w:pPr>
    </w:p>
    <w:p w:rsidR="007F02ED" w:rsidRPr="00912E0B" w:rsidRDefault="007F02ED" w:rsidP="00912E0B">
      <w:pPr>
        <w:spacing w:after="0" w:line="240" w:lineRule="auto"/>
        <w:ind w:left="-720" w:firstLine="720"/>
        <w:jc w:val="both"/>
        <w:rPr>
          <w:rFonts w:cs="Sylfaen"/>
          <w:szCs w:val="24"/>
          <w:lang w:val="hy-AM"/>
        </w:rPr>
      </w:pPr>
    </w:p>
    <w:p w:rsidR="008D5A52" w:rsidRPr="00912E0B" w:rsidRDefault="008D5A52" w:rsidP="00912E0B">
      <w:pPr>
        <w:spacing w:after="0" w:line="240" w:lineRule="auto"/>
        <w:ind w:left="-720" w:firstLine="720"/>
        <w:jc w:val="right"/>
        <w:rPr>
          <w:rFonts w:eastAsia="Times New Roman" w:cs="Sylfaen"/>
          <w:szCs w:val="24"/>
          <w:lang w:eastAsia="ru-RU"/>
        </w:rPr>
      </w:pPr>
      <w:r w:rsidRPr="00912E0B">
        <w:tab/>
      </w:r>
    </w:p>
    <w:p w:rsidR="008D5A52" w:rsidRPr="00912E0B" w:rsidRDefault="008D5A52" w:rsidP="00912E0B">
      <w:pPr>
        <w:spacing w:after="0" w:line="240" w:lineRule="auto"/>
        <w:ind w:left="-720" w:firstLine="720"/>
        <w:jc w:val="right"/>
        <w:rPr>
          <w:b/>
        </w:rPr>
      </w:pPr>
      <w:r w:rsidRPr="00912E0B">
        <w:rPr>
          <w:b/>
        </w:rPr>
        <w:t xml:space="preserve">ՀՀ </w:t>
      </w:r>
      <w:r w:rsidR="00912E0B" w:rsidRPr="00912E0B">
        <w:rPr>
          <w:b/>
        </w:rPr>
        <w:t>վարչապետի աշխատակազմի ղեկավար</w:t>
      </w:r>
    </w:p>
    <w:p w:rsidR="008D5A52" w:rsidRPr="00912E0B" w:rsidRDefault="00912E0B" w:rsidP="00912E0B">
      <w:pPr>
        <w:spacing w:after="0" w:line="240" w:lineRule="auto"/>
        <w:ind w:left="-720" w:firstLine="720"/>
        <w:jc w:val="right"/>
        <w:rPr>
          <w:b/>
        </w:rPr>
      </w:pPr>
      <w:r w:rsidRPr="00912E0B">
        <w:rPr>
          <w:b/>
          <w:lang w:val="hy-AM"/>
        </w:rPr>
        <w:t>Արայիկ Հարությունյանին</w:t>
      </w:r>
    </w:p>
    <w:p w:rsidR="008D5A52" w:rsidRPr="00912E0B" w:rsidRDefault="008D5A52" w:rsidP="00912E0B">
      <w:pPr>
        <w:spacing w:after="0" w:line="240" w:lineRule="auto"/>
        <w:ind w:left="-720" w:firstLine="720"/>
        <w:jc w:val="right"/>
        <w:rPr>
          <w:b/>
        </w:rPr>
      </w:pPr>
    </w:p>
    <w:p w:rsidR="008D5A52" w:rsidRPr="00912E0B" w:rsidRDefault="008D5A52" w:rsidP="00912E0B">
      <w:pPr>
        <w:spacing w:after="0" w:line="240" w:lineRule="auto"/>
        <w:ind w:left="-720" w:firstLine="720"/>
        <w:jc w:val="right"/>
        <w:rPr>
          <w:rFonts w:eastAsia="Times New Roman"/>
          <w:szCs w:val="24"/>
          <w:lang w:eastAsia="ru-RU"/>
        </w:rPr>
      </w:pPr>
    </w:p>
    <w:p w:rsidR="00912E0B" w:rsidRPr="00912E0B" w:rsidRDefault="00912E0B" w:rsidP="00912E0B">
      <w:pPr>
        <w:spacing w:after="0" w:line="240" w:lineRule="auto"/>
        <w:ind w:left="-720" w:firstLine="720"/>
        <w:rPr>
          <w:rFonts w:eastAsia="Times New Roman" w:cs="Cambria Math"/>
          <w:i/>
          <w:sz w:val="22"/>
          <w:lang w:val="hy-AM" w:eastAsia="ru-RU"/>
        </w:rPr>
      </w:pPr>
      <w:r w:rsidRPr="00912E0B">
        <w:rPr>
          <w:rFonts w:eastAsia="Times New Roman"/>
          <w:i/>
          <w:sz w:val="22"/>
          <w:lang w:val="hy-AM" w:eastAsia="ru-RU"/>
        </w:rPr>
        <w:t xml:space="preserve">Ի լրումն </w:t>
      </w:r>
      <w:r w:rsidRPr="00912E0B">
        <w:rPr>
          <w:rFonts w:eastAsia="Times New Roman" w:cs="Sylfaen"/>
          <w:i/>
          <w:sz w:val="22"/>
          <w:lang w:val="hy-AM" w:eastAsia="ru-RU"/>
        </w:rPr>
        <w:t>24</w:t>
      </w:r>
      <w:r w:rsidRPr="00912E0B">
        <w:rPr>
          <w:rFonts w:ascii="Cambria Math" w:eastAsia="Times New Roman" w:hAnsi="Cambria Math" w:cs="Cambria Math"/>
          <w:i/>
          <w:sz w:val="22"/>
          <w:lang w:val="hy-AM" w:eastAsia="ru-RU"/>
        </w:rPr>
        <w:t>․</w:t>
      </w:r>
      <w:r w:rsidRPr="00912E0B">
        <w:rPr>
          <w:rFonts w:eastAsia="Times New Roman" w:cs="Sylfaen"/>
          <w:i/>
          <w:sz w:val="22"/>
          <w:lang w:val="hy-AM" w:eastAsia="ru-RU"/>
        </w:rPr>
        <w:t>09</w:t>
      </w:r>
      <w:r w:rsidRPr="00912E0B">
        <w:rPr>
          <w:rFonts w:ascii="Cambria Math" w:eastAsia="Times New Roman" w:hAnsi="Cambria Math" w:cs="Cambria Math"/>
          <w:i/>
          <w:sz w:val="22"/>
          <w:lang w:val="hy-AM" w:eastAsia="ru-RU"/>
        </w:rPr>
        <w:t>․</w:t>
      </w:r>
      <w:r w:rsidRPr="00912E0B">
        <w:rPr>
          <w:rFonts w:eastAsia="Times New Roman" w:cs="Sylfaen"/>
          <w:i/>
          <w:sz w:val="22"/>
          <w:lang w:val="hy-AM" w:eastAsia="ru-RU"/>
        </w:rPr>
        <w:t>2021</w:t>
      </w:r>
      <w:r w:rsidRPr="00912E0B">
        <w:rPr>
          <w:rFonts w:eastAsia="Times New Roman" w:cs="GHEA Grapalat"/>
          <w:i/>
          <w:sz w:val="22"/>
          <w:lang w:val="hy-AM" w:eastAsia="ru-RU"/>
        </w:rPr>
        <w:t>թ</w:t>
      </w:r>
      <w:r w:rsidRPr="00912E0B">
        <w:rPr>
          <w:rFonts w:ascii="Cambria Math" w:eastAsia="Times New Roman" w:hAnsi="Cambria Math" w:cs="Cambria Math"/>
          <w:i/>
          <w:sz w:val="22"/>
          <w:lang w:val="hy-AM" w:eastAsia="ru-RU"/>
        </w:rPr>
        <w:t>․</w:t>
      </w:r>
    </w:p>
    <w:p w:rsidR="008D5A52" w:rsidRPr="00912E0B" w:rsidRDefault="00912E0B" w:rsidP="00912E0B">
      <w:pPr>
        <w:spacing w:after="0" w:line="240" w:lineRule="auto"/>
        <w:ind w:left="-720" w:firstLine="720"/>
        <w:rPr>
          <w:rFonts w:eastAsia="Times New Roman"/>
          <w:i/>
          <w:sz w:val="22"/>
          <w:lang w:val="hy-AM" w:eastAsia="ru-RU"/>
        </w:rPr>
      </w:pPr>
      <w:r w:rsidRPr="00912E0B">
        <w:rPr>
          <w:rFonts w:eastAsia="Times New Roman" w:cs="Cambria Math"/>
          <w:i/>
          <w:sz w:val="22"/>
          <w:lang w:eastAsia="ru-RU"/>
        </w:rPr>
        <w:t>1/4229-2021</w:t>
      </w:r>
      <w:r w:rsidRPr="003A4DFA">
        <w:rPr>
          <w:rFonts w:eastAsia="Times New Roman" w:cs="Cambria Math"/>
          <w:i/>
          <w:sz w:val="22"/>
          <w:lang w:eastAsia="ru-RU"/>
        </w:rPr>
        <w:t xml:space="preserve"> </w:t>
      </w:r>
      <w:r w:rsidRPr="00912E0B">
        <w:rPr>
          <w:rFonts w:eastAsia="Times New Roman" w:cs="Cambria Math"/>
          <w:i/>
          <w:sz w:val="22"/>
          <w:lang w:val="hy-AM" w:eastAsia="ru-RU"/>
        </w:rPr>
        <w:t>գրության</w:t>
      </w:r>
    </w:p>
    <w:p w:rsidR="00912E0B" w:rsidRPr="00912E0B" w:rsidRDefault="00912E0B" w:rsidP="00912E0B">
      <w:pPr>
        <w:spacing w:after="120" w:line="240" w:lineRule="auto"/>
        <w:ind w:left="-720" w:firstLine="720"/>
        <w:rPr>
          <w:rFonts w:eastAsia="Times New Roman" w:cs="Sylfaen"/>
          <w:szCs w:val="24"/>
          <w:lang w:eastAsia="ru-RU"/>
        </w:rPr>
      </w:pPr>
    </w:p>
    <w:p w:rsidR="008D5A52" w:rsidRPr="00912E0B" w:rsidRDefault="008D5A52" w:rsidP="00912E0B">
      <w:pPr>
        <w:spacing w:after="120" w:line="240" w:lineRule="auto"/>
        <w:ind w:left="-720" w:firstLine="720"/>
        <w:rPr>
          <w:rFonts w:eastAsia="Times New Roman" w:cs="Sylfaen"/>
          <w:szCs w:val="24"/>
          <w:lang w:eastAsia="ru-RU"/>
        </w:rPr>
      </w:pPr>
      <w:r w:rsidRPr="00912E0B">
        <w:rPr>
          <w:rFonts w:eastAsia="Times New Roman" w:cs="Sylfaen"/>
          <w:szCs w:val="24"/>
          <w:lang w:eastAsia="ru-RU"/>
        </w:rPr>
        <w:t xml:space="preserve">Հարգելի պարոն </w:t>
      </w:r>
      <w:r w:rsidRPr="00912E0B">
        <w:rPr>
          <w:rFonts w:eastAsia="Times New Roman" w:cs="Sylfaen"/>
          <w:szCs w:val="24"/>
          <w:lang w:val="hy-AM" w:eastAsia="ru-RU"/>
        </w:rPr>
        <w:t>Հարությունյան</w:t>
      </w:r>
      <w:r w:rsidR="00912E0B" w:rsidRPr="00912E0B">
        <w:rPr>
          <w:rFonts w:eastAsia="Times New Roman" w:cs="Sylfaen"/>
          <w:szCs w:val="24"/>
          <w:lang w:eastAsia="ru-RU"/>
        </w:rPr>
        <w:t>,</w:t>
      </w:r>
    </w:p>
    <w:p w:rsidR="00912E0B" w:rsidRDefault="008D5A52" w:rsidP="00912E0B">
      <w:pPr>
        <w:spacing w:after="120" w:line="240" w:lineRule="auto"/>
        <w:ind w:left="-720" w:firstLine="720"/>
        <w:jc w:val="both"/>
        <w:rPr>
          <w:rFonts w:eastAsia="Times New Roman" w:cs="Sylfaen"/>
          <w:szCs w:val="24"/>
          <w:lang w:val="hy-AM" w:eastAsia="ru-RU"/>
        </w:rPr>
      </w:pPr>
      <w:r w:rsidRPr="00912E0B">
        <w:rPr>
          <w:rFonts w:eastAsia="Times New Roman" w:cs="Sylfaen"/>
          <w:szCs w:val="24"/>
          <w:lang w:val="hy-AM" w:eastAsia="ru-RU"/>
        </w:rPr>
        <w:t xml:space="preserve">ՀՀ Ազգային ժողովի </w:t>
      </w:r>
      <w:r w:rsidRPr="00912E0B">
        <w:rPr>
          <w:rFonts w:eastAsia="Times New Roman" w:cs="Aharoni"/>
          <w:szCs w:val="24"/>
          <w:lang w:val="hy-AM" w:eastAsia="ru-RU"/>
        </w:rPr>
        <w:t>«Հայաստան»</w:t>
      </w:r>
      <w:r w:rsidRPr="00912E0B">
        <w:rPr>
          <w:rFonts w:eastAsia="Times New Roman" w:cs="Sylfaen"/>
          <w:szCs w:val="24"/>
          <w:lang w:val="hy-AM" w:eastAsia="ru-RU"/>
        </w:rPr>
        <w:t xml:space="preserve"> խմբակցության կողմից ՀՀ կառավարությանն ուղղված հարցապնդման, Ձեզ եմ ուղարկում խմբակցության որոշումը՝ Կառավարությանը գրավոր հարցապնդմամբ դիմելու վերաբերյալ։</w:t>
      </w:r>
    </w:p>
    <w:p w:rsidR="008D5A52" w:rsidRPr="00912E0B" w:rsidRDefault="008D5A52" w:rsidP="00912E0B">
      <w:pPr>
        <w:spacing w:after="120" w:line="240" w:lineRule="auto"/>
        <w:ind w:left="-720" w:firstLine="720"/>
        <w:jc w:val="both"/>
        <w:rPr>
          <w:rFonts w:eastAsia="Times New Roman" w:cs="Sylfaen"/>
          <w:szCs w:val="24"/>
          <w:lang w:val="hy-AM" w:eastAsia="ru-RU"/>
        </w:rPr>
      </w:pPr>
      <w:r w:rsidRPr="00912E0B">
        <w:rPr>
          <w:rFonts w:eastAsia="Times New Roman" w:cs="Sylfaen"/>
          <w:szCs w:val="24"/>
          <w:lang w:val="hy-AM" w:eastAsia="ru-RU"/>
        </w:rPr>
        <w:t>Առդիր` 1 թերթ:</w:t>
      </w:r>
    </w:p>
    <w:p w:rsidR="008D5A52" w:rsidRPr="00912E0B" w:rsidRDefault="008D5A52" w:rsidP="00912E0B">
      <w:pPr>
        <w:spacing w:after="0" w:line="240" w:lineRule="auto"/>
        <w:ind w:left="-720" w:firstLine="720"/>
        <w:rPr>
          <w:rFonts w:eastAsia="Times New Roman" w:cs="Sylfaen"/>
          <w:szCs w:val="24"/>
          <w:lang w:val="hy-AM" w:eastAsia="ru-RU"/>
        </w:rPr>
      </w:pPr>
    </w:p>
    <w:p w:rsidR="00912E0B" w:rsidRDefault="008D5A52" w:rsidP="00912E0B">
      <w:pPr>
        <w:spacing w:after="0" w:line="240" w:lineRule="auto"/>
        <w:ind w:left="-720" w:firstLine="720"/>
        <w:jc w:val="both"/>
        <w:rPr>
          <w:rFonts w:eastAsia="Times New Roman" w:cs="Sylfaen"/>
          <w:szCs w:val="24"/>
          <w:lang w:val="hy-AM" w:eastAsia="ru-RU"/>
        </w:rPr>
      </w:pPr>
      <w:r w:rsidRPr="00912E0B">
        <w:rPr>
          <w:rFonts w:eastAsia="Times New Roman" w:cs="Sylfaen"/>
          <w:szCs w:val="24"/>
          <w:lang w:val="hy-AM" w:eastAsia="ru-RU"/>
        </w:rPr>
        <w:t>Հարգանքով՝</w:t>
      </w:r>
    </w:p>
    <w:p w:rsidR="003A4DFA" w:rsidRDefault="002E050B" w:rsidP="003A4DFA">
      <w:pPr>
        <w:spacing w:after="0" w:line="240" w:lineRule="auto"/>
        <w:ind w:left="-720" w:firstLine="720"/>
        <w:jc w:val="center"/>
        <w:rPr>
          <w:rFonts w:eastAsia="Times New Roman" w:cs="Sylfaen"/>
          <w:b/>
          <w:szCs w:val="24"/>
          <w:lang w:val="hy-AM" w:eastAsia="ru-RU"/>
        </w:rPr>
      </w:pPr>
      <w:r>
        <w:rPr>
          <w:rFonts w:eastAsia="Times New Roman" w:cs="Sylfaen"/>
          <w:b/>
          <w:szCs w:val="24"/>
          <w:lang w:val="hy-AM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FEADAA46-B495-4F7A-874E-2F52BDA0C3BC}" provid="{00000000-0000-0000-0000-000000000000}" issignatureline="t"/>
          </v:shape>
        </w:pict>
      </w:r>
      <w:bookmarkStart w:id="0" w:name="_GoBack"/>
      <w:bookmarkEnd w:id="0"/>
    </w:p>
    <w:p w:rsidR="008D5A52" w:rsidRPr="00912E0B" w:rsidRDefault="00912E0B" w:rsidP="00912E0B">
      <w:pPr>
        <w:spacing w:after="0" w:line="240" w:lineRule="auto"/>
        <w:ind w:left="-720" w:firstLine="720"/>
        <w:jc w:val="right"/>
        <w:rPr>
          <w:rFonts w:eastAsia="Times New Roman" w:cs="Sylfaen"/>
          <w:b/>
          <w:sz w:val="26"/>
          <w:szCs w:val="26"/>
          <w:lang w:val="hy-AM" w:eastAsia="ru-RU"/>
        </w:rPr>
      </w:pPr>
      <w:r w:rsidRPr="00912E0B">
        <w:rPr>
          <w:rFonts w:eastAsia="Times New Roman" w:cs="Sylfaen"/>
          <w:b/>
          <w:szCs w:val="24"/>
          <w:lang w:val="hy-AM" w:eastAsia="ru-RU"/>
        </w:rPr>
        <w:t>Վահան Նարիբեկյան</w:t>
      </w:r>
    </w:p>
    <w:p w:rsidR="008D5A52" w:rsidRPr="00912E0B" w:rsidRDefault="008D5A52" w:rsidP="00912E0B">
      <w:pPr>
        <w:tabs>
          <w:tab w:val="center" w:pos="4393"/>
          <w:tab w:val="right" w:pos="8787"/>
        </w:tabs>
        <w:spacing w:after="0" w:line="240" w:lineRule="auto"/>
        <w:ind w:left="-720" w:firstLine="720"/>
        <w:rPr>
          <w:rFonts w:eastAsia="Times New Roman" w:cs="Sylfaen"/>
          <w:b/>
          <w:sz w:val="26"/>
          <w:szCs w:val="26"/>
          <w:lang w:val="hy-AM" w:eastAsia="ru-RU"/>
        </w:rPr>
      </w:pPr>
      <w:r w:rsidRPr="00912E0B">
        <w:rPr>
          <w:rFonts w:eastAsia="Times New Roman" w:cs="Sylfaen"/>
          <w:b/>
          <w:szCs w:val="24"/>
          <w:lang w:val="hy-AM" w:eastAsia="ru-RU"/>
        </w:rPr>
        <w:t xml:space="preserve">   </w:t>
      </w:r>
      <w:r w:rsidRPr="00912E0B">
        <w:rPr>
          <w:rFonts w:eastAsia="Times New Roman" w:cs="Sylfaen"/>
          <w:b/>
          <w:szCs w:val="24"/>
          <w:lang w:val="hy-AM" w:eastAsia="ru-RU"/>
        </w:rPr>
        <w:tab/>
      </w:r>
    </w:p>
    <w:p w:rsidR="008D5A52" w:rsidRPr="00912E0B" w:rsidRDefault="008D5A52" w:rsidP="00912E0B">
      <w:pPr>
        <w:spacing w:after="0" w:line="240" w:lineRule="auto"/>
        <w:ind w:left="-720" w:firstLine="720"/>
        <w:rPr>
          <w:rFonts w:eastAsia="Times New Roman"/>
          <w:sz w:val="28"/>
          <w:szCs w:val="28"/>
          <w:lang w:val="hy-AM" w:eastAsia="ru-RU"/>
        </w:rPr>
      </w:pPr>
    </w:p>
    <w:p w:rsidR="008D5A52" w:rsidRPr="00912E0B" w:rsidRDefault="008D5A52" w:rsidP="00912E0B">
      <w:pPr>
        <w:spacing w:after="0" w:line="240" w:lineRule="auto"/>
        <w:ind w:left="-720" w:firstLine="720"/>
        <w:rPr>
          <w:rFonts w:eastAsia="Times New Roman" w:cs="Sylfaen"/>
          <w:sz w:val="20"/>
          <w:szCs w:val="20"/>
          <w:lang w:val="hy-AM" w:eastAsia="ru-RU"/>
        </w:rPr>
      </w:pPr>
      <w:r w:rsidRPr="00912E0B">
        <w:rPr>
          <w:rFonts w:eastAsia="Times New Roman" w:cs="Sylfaen"/>
          <w:sz w:val="20"/>
          <w:szCs w:val="20"/>
          <w:lang w:val="hy-AM" w:eastAsia="ru-RU"/>
        </w:rPr>
        <w:t>Կատարող` Լուսինե Աբովյան</w:t>
      </w:r>
    </w:p>
    <w:p w:rsidR="008D5A52" w:rsidRPr="003A4DFA" w:rsidRDefault="008D5A52" w:rsidP="00912E0B">
      <w:pPr>
        <w:spacing w:after="0" w:line="240" w:lineRule="auto"/>
        <w:ind w:left="-720" w:firstLine="720"/>
        <w:rPr>
          <w:sz w:val="22"/>
          <w:lang w:val="hy-AM"/>
        </w:rPr>
      </w:pPr>
      <w:r w:rsidRPr="00912E0B">
        <w:rPr>
          <w:rFonts w:eastAsia="Times New Roman" w:cs="Sylfaen"/>
          <w:sz w:val="20"/>
          <w:szCs w:val="20"/>
          <w:lang w:val="hy-AM" w:eastAsia="ru-RU"/>
        </w:rPr>
        <w:t>Հեռ. 011 513</w:t>
      </w:r>
      <w:r w:rsidRPr="003A4DFA">
        <w:rPr>
          <w:rFonts w:eastAsia="Times New Roman" w:cs="Sylfaen"/>
          <w:sz w:val="20"/>
          <w:szCs w:val="20"/>
          <w:lang w:val="hy-AM" w:eastAsia="ru-RU"/>
        </w:rPr>
        <w:t>485</w:t>
      </w:r>
    </w:p>
    <w:p w:rsidR="00DF774B" w:rsidRPr="00912E0B" w:rsidRDefault="00DF774B" w:rsidP="00912E0B">
      <w:pPr>
        <w:spacing w:after="0" w:line="240" w:lineRule="auto"/>
        <w:ind w:left="-720" w:right="9" w:firstLine="720"/>
        <w:jc w:val="right"/>
        <w:rPr>
          <w:rFonts w:cs="Sylfaen"/>
          <w:b/>
          <w:iCs/>
          <w:szCs w:val="24"/>
          <w:lang w:val="hy-AM"/>
        </w:rPr>
      </w:pPr>
    </w:p>
    <w:sectPr w:rsidR="00DF774B" w:rsidRPr="00912E0B" w:rsidSect="002B0096">
      <w:headerReference w:type="default" r:id="rId8"/>
      <w:headerReference w:type="first" r:id="rId9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DD4" w:rsidRDefault="000A7DD4" w:rsidP="005D0D2E">
      <w:pPr>
        <w:spacing w:after="0" w:line="240" w:lineRule="auto"/>
      </w:pPr>
      <w:r>
        <w:separator/>
      </w:r>
    </w:p>
  </w:endnote>
  <w:endnote w:type="continuationSeparator" w:id="0">
    <w:p w:rsidR="000A7DD4" w:rsidRDefault="000A7DD4" w:rsidP="005D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HEA Mariam">
    <w:panose1 w:val="0200050308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DD4" w:rsidRDefault="000A7DD4" w:rsidP="005D0D2E">
      <w:pPr>
        <w:spacing w:after="0" w:line="240" w:lineRule="auto"/>
      </w:pPr>
      <w:r>
        <w:separator/>
      </w:r>
    </w:p>
  </w:footnote>
  <w:footnote w:type="continuationSeparator" w:id="0">
    <w:p w:rsidR="000A7DD4" w:rsidRDefault="000A7DD4" w:rsidP="005D0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D2E" w:rsidRDefault="005D0D2E">
    <w:pPr>
      <w:pStyle w:val="Header"/>
    </w:pPr>
  </w:p>
  <w:p w:rsidR="005D0D2E" w:rsidRDefault="005D0D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D2E" w:rsidRDefault="008D5A5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2382520</wp:posOffset>
          </wp:positionH>
          <wp:positionV relativeFrom="paragraph">
            <wp:posOffset>-206375</wp:posOffset>
          </wp:positionV>
          <wp:extent cx="962025" cy="981075"/>
          <wp:effectExtent l="0" t="0" r="0" b="0"/>
          <wp:wrapNone/>
          <wp:docPr id="12" name="Picture 17" descr="armenian_ge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armenian_ger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-424180</wp:posOffset>
              </wp:positionH>
              <wp:positionV relativeFrom="paragraph">
                <wp:posOffset>1679575</wp:posOffset>
              </wp:positionV>
              <wp:extent cx="6647180" cy="635"/>
              <wp:effectExtent l="13970" t="12700" r="6350" b="5715"/>
              <wp:wrapNone/>
              <wp:docPr id="5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718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18A7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33.4pt;margin-top:132.25pt;width:523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gX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-427990</wp:posOffset>
              </wp:positionH>
              <wp:positionV relativeFrom="paragraph">
                <wp:posOffset>1652905</wp:posOffset>
              </wp:positionV>
              <wp:extent cx="6647180" cy="635"/>
              <wp:effectExtent l="10160" t="14605" r="10160" b="13335"/>
              <wp:wrapNone/>
              <wp:docPr id="4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718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B09B8" id="AutoShape 10" o:spid="_x0000_s1026" type="#_x0000_t32" style="position:absolute;margin-left:-33.7pt;margin-top:130.15pt;width:523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" strokeweight="1.25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3436620</wp:posOffset>
              </wp:positionH>
              <wp:positionV relativeFrom="paragraph">
                <wp:posOffset>1652905</wp:posOffset>
              </wp:positionV>
              <wp:extent cx="2862580" cy="324485"/>
              <wp:effectExtent l="0" t="0" r="0" b="381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2580" cy="324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0D2E" w:rsidRPr="006E22D6" w:rsidRDefault="005D0D2E" w:rsidP="005D0D2E">
                          <w:pPr>
                            <w:pStyle w:val="Header"/>
                            <w:jc w:val="right"/>
                            <w:rPr>
                              <w:rFonts w:ascii="GHEA Mariam" w:hAnsi="GHEA Mariam"/>
                            </w:rPr>
                          </w:pPr>
                          <w:r>
                            <w:rPr>
                              <w:rFonts w:ascii="GHEA Mariam" w:hAnsi="GHEA Mariam"/>
                            </w:rPr>
                            <w:t>Հեռ.` + 374 10 529695</w:t>
                          </w:r>
                        </w:p>
                        <w:p w:rsidR="005D0D2E" w:rsidRDefault="005D0D2E" w:rsidP="005D0D2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70.6pt;margin-top:130.15pt;width:225.4pt;height:25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hbggIAAA8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" stroked="f">
              <v:textbox>
                <w:txbxContent>
                  <w:p w:rsidR="005D0D2E" w:rsidRPr="006E22D6" w:rsidRDefault="005D0D2E" w:rsidP="005D0D2E">
                    <w:pPr>
                      <w:pStyle w:val="Header"/>
                      <w:jc w:val="right"/>
                      <w:rPr>
                        <w:rFonts w:ascii="GHEA Mariam" w:hAnsi="GHEA Mariam"/>
                      </w:rPr>
                    </w:pPr>
                    <w:proofErr w:type="spellStart"/>
                    <w:proofErr w:type="gramStart"/>
                    <w:r>
                      <w:rPr>
                        <w:rFonts w:ascii="GHEA Mariam" w:hAnsi="GHEA Mariam"/>
                      </w:rPr>
                      <w:t>Հեռ</w:t>
                    </w:r>
                    <w:proofErr w:type="spellEnd"/>
                    <w:r>
                      <w:rPr>
                        <w:rFonts w:ascii="GHEA Mariam" w:hAnsi="GHEA Mariam"/>
                      </w:rPr>
                      <w:t>.`</w:t>
                    </w:r>
                    <w:proofErr w:type="gramEnd"/>
                    <w:r>
                      <w:rPr>
                        <w:rFonts w:ascii="GHEA Mariam" w:hAnsi="GHEA Mariam"/>
                      </w:rPr>
                      <w:t xml:space="preserve"> + 374 10 529695</w:t>
                    </w:r>
                  </w:p>
                  <w:p w:rsidR="005D0D2E" w:rsidRDefault="005D0D2E" w:rsidP="005D0D2E"/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-502285</wp:posOffset>
              </wp:positionH>
              <wp:positionV relativeFrom="paragraph">
                <wp:posOffset>1671955</wp:posOffset>
              </wp:positionV>
              <wp:extent cx="3429635" cy="324485"/>
              <wp:effectExtent l="2540" t="0" r="0" b="381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635" cy="324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92A" w:rsidRPr="006E22D6" w:rsidRDefault="00521032" w:rsidP="00CD792A">
                          <w:pPr>
                            <w:pStyle w:val="Header"/>
                            <w:rPr>
                              <w:rFonts w:ascii="GHEA Mariam" w:hAnsi="GHEA Mariam"/>
                            </w:rPr>
                          </w:pPr>
                          <w:r>
                            <w:rPr>
                              <w:rFonts w:ascii="GHEA Mariam" w:hAnsi="GHEA Mariam"/>
                            </w:rPr>
                            <w:t xml:space="preserve">Մ. </w:t>
                          </w:r>
                          <w:r w:rsidR="00CD792A">
                            <w:rPr>
                              <w:rFonts w:ascii="GHEA Mariam" w:hAnsi="GHEA Mariam"/>
                            </w:rPr>
                            <w:t>Բաղրամյան պող. 19, 0095, ք. Երևան</w:t>
                          </w:r>
                        </w:p>
                        <w:p w:rsidR="005D0D2E" w:rsidRDefault="005D0D2E" w:rsidP="005D0D2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-39.55pt;margin-top:131.65pt;width:270.05pt;height:25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" stroked="f">
              <v:textbox>
                <w:txbxContent>
                  <w:p w:rsidR="00CD792A" w:rsidRPr="006E22D6" w:rsidRDefault="00521032" w:rsidP="00CD792A">
                    <w:pPr>
                      <w:pStyle w:val="Header"/>
                      <w:rPr>
                        <w:rFonts w:ascii="GHEA Mariam" w:hAnsi="GHEA Mariam"/>
                      </w:rPr>
                    </w:pPr>
                    <w:r>
                      <w:rPr>
                        <w:rFonts w:ascii="GHEA Mariam" w:hAnsi="GHEA Mariam"/>
                      </w:rPr>
                      <w:t xml:space="preserve">Մ. </w:t>
                    </w:r>
                    <w:proofErr w:type="spellStart"/>
                    <w:r w:rsidR="00CD792A">
                      <w:rPr>
                        <w:rFonts w:ascii="GHEA Mariam" w:hAnsi="GHEA Mariam"/>
                      </w:rPr>
                      <w:t>Բաղրամյան</w:t>
                    </w:r>
                    <w:proofErr w:type="spellEnd"/>
                    <w:r w:rsidR="00CD792A">
                      <w:rPr>
                        <w:rFonts w:ascii="GHEA Mariam" w:hAnsi="GHEA Mariam"/>
                      </w:rPr>
                      <w:t xml:space="preserve"> </w:t>
                    </w:r>
                    <w:proofErr w:type="spellStart"/>
                    <w:r w:rsidR="00CD792A">
                      <w:rPr>
                        <w:rFonts w:ascii="GHEA Mariam" w:hAnsi="GHEA Mariam"/>
                      </w:rPr>
                      <w:t>պող</w:t>
                    </w:r>
                    <w:proofErr w:type="spellEnd"/>
                    <w:r w:rsidR="00CD792A">
                      <w:rPr>
                        <w:rFonts w:ascii="GHEA Mariam" w:hAnsi="GHEA Mariam"/>
                      </w:rPr>
                      <w:t xml:space="preserve">. 19, 0095, ք. </w:t>
                    </w:r>
                    <w:proofErr w:type="spellStart"/>
                    <w:r w:rsidR="00CD792A">
                      <w:rPr>
                        <w:rFonts w:ascii="GHEA Mariam" w:hAnsi="GHEA Mariam"/>
                      </w:rPr>
                      <w:t>Երևան</w:t>
                    </w:r>
                    <w:proofErr w:type="spellEnd"/>
                  </w:p>
                  <w:p w:rsidR="005D0D2E" w:rsidRDefault="005D0D2E" w:rsidP="005D0D2E"/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-1071880</wp:posOffset>
              </wp:positionH>
              <wp:positionV relativeFrom="paragraph">
                <wp:posOffset>806450</wp:posOffset>
              </wp:positionV>
              <wp:extent cx="7771765" cy="124079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1240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0D2E" w:rsidRPr="006E22D6" w:rsidRDefault="005D0D2E" w:rsidP="005D0D2E">
                          <w:pPr>
                            <w:spacing w:after="0" w:line="240" w:lineRule="auto"/>
                            <w:jc w:val="center"/>
                            <w:rPr>
                              <w:rFonts w:ascii="GHEA Mariam" w:hAnsi="GHEA Mariam"/>
                              <w:b/>
                              <w:sz w:val="28"/>
                              <w:szCs w:val="28"/>
                            </w:rPr>
                          </w:pPr>
                          <w:r w:rsidRPr="006E22D6">
                            <w:rPr>
                              <w:rFonts w:ascii="GHEA Mariam" w:hAnsi="GHEA Mariam"/>
                              <w:b/>
                              <w:sz w:val="28"/>
                              <w:szCs w:val="28"/>
                            </w:rPr>
                            <w:t>ՀԱՅԱՍՏԱՆԻ ՀԱՆՐԱՊԵՏՈՒԹՅԱՆ</w:t>
                          </w:r>
                          <w:r>
                            <w:rPr>
                              <w:rFonts w:ascii="GHEA Mariam" w:hAnsi="GHEA Mariam"/>
                              <w:b/>
                              <w:sz w:val="28"/>
                              <w:szCs w:val="28"/>
                            </w:rPr>
                            <w:t xml:space="preserve"> ԱԶԳԱՅԻՆ ԺՈՂՈՎ</w:t>
                          </w:r>
                          <w:r w:rsidRPr="006E22D6">
                            <w:rPr>
                              <w:rFonts w:ascii="GHEA Mariam" w:hAnsi="GHEA Mariam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5D0D2E" w:rsidRDefault="005D0D2E" w:rsidP="005D0D2E">
                          <w:pPr>
                            <w:spacing w:after="0" w:line="240" w:lineRule="auto"/>
                            <w:jc w:val="center"/>
                            <w:rPr>
                              <w:rFonts w:ascii="GHEA Mariam" w:hAnsi="GHEA Mariam"/>
                              <w:b/>
                              <w:sz w:val="28"/>
                              <w:szCs w:val="28"/>
                            </w:rPr>
                          </w:pPr>
                          <w:r w:rsidRPr="006E22D6">
                            <w:rPr>
                              <w:rFonts w:ascii="GHEA Mariam" w:hAnsi="GHEA Mariam"/>
                              <w:b/>
                              <w:sz w:val="28"/>
                              <w:szCs w:val="28"/>
                            </w:rPr>
                            <w:t>ԱՇԽԱՏԱԿԱԶՄԻ ՂԵԿԱՎԱՐ</w:t>
                          </w:r>
                        </w:p>
                        <w:p w:rsidR="005D0D2E" w:rsidRDefault="005D0D2E" w:rsidP="005D0D2E">
                          <w:pPr>
                            <w:spacing w:after="0" w:line="240" w:lineRule="auto"/>
                            <w:jc w:val="center"/>
                            <w:rPr>
                              <w:rFonts w:ascii="GHEA Mariam" w:hAnsi="GHEA Mariam"/>
                              <w:b/>
                              <w:sz w:val="28"/>
                              <w:szCs w:val="28"/>
                            </w:rPr>
                          </w:pPr>
                          <w:r w:rsidRPr="006E22D6">
                            <w:rPr>
                              <w:rFonts w:ascii="GHEA Mariam" w:hAnsi="GHEA Mariam"/>
                              <w:b/>
                              <w:sz w:val="28"/>
                              <w:szCs w:val="28"/>
                            </w:rPr>
                            <w:t>ԳԼԽԱՎՈՐ ՔԱՐՏՈՒՂԱՐ</w:t>
                          </w:r>
                        </w:p>
                        <w:p w:rsidR="005D0D2E" w:rsidRPr="006E22D6" w:rsidRDefault="005D0D2E" w:rsidP="005D0D2E">
                          <w:pPr>
                            <w:spacing w:after="0" w:line="240" w:lineRule="auto"/>
                            <w:jc w:val="center"/>
                            <w:rPr>
                              <w:rFonts w:ascii="GHEA Mariam" w:hAnsi="GHEA Mariam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5D0D2E" w:rsidRPr="006C36D1" w:rsidRDefault="005D0D2E" w:rsidP="005D0D2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-84.4pt;margin-top:63.5pt;width:611.95pt;height:97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" filled="f" stroked="f">
              <v:textbox>
                <w:txbxContent>
                  <w:p w:rsidR="005D0D2E" w:rsidRPr="006E22D6" w:rsidRDefault="005D0D2E" w:rsidP="005D0D2E">
                    <w:pPr>
                      <w:spacing w:after="0" w:line="240" w:lineRule="auto"/>
                      <w:jc w:val="center"/>
                      <w:rPr>
                        <w:rFonts w:ascii="GHEA Mariam" w:hAnsi="GHEA Mariam"/>
                        <w:b/>
                        <w:sz w:val="28"/>
                        <w:szCs w:val="28"/>
                      </w:rPr>
                    </w:pPr>
                    <w:r w:rsidRPr="006E22D6">
                      <w:rPr>
                        <w:rFonts w:ascii="GHEA Mariam" w:hAnsi="GHEA Mariam"/>
                        <w:b/>
                        <w:sz w:val="28"/>
                        <w:szCs w:val="28"/>
                      </w:rPr>
                      <w:t>ՀԱՅԱՍՏԱՆԻ ՀԱՆՐԱՊԵՏՈՒԹՅԱՆ</w:t>
                    </w:r>
                    <w:r>
                      <w:rPr>
                        <w:rFonts w:ascii="GHEA Mariam" w:hAnsi="GHEA Mariam"/>
                        <w:b/>
                        <w:sz w:val="28"/>
                        <w:szCs w:val="28"/>
                      </w:rPr>
                      <w:t xml:space="preserve"> ԱԶԳԱՅԻՆ ԺՈՂՈՎ</w:t>
                    </w:r>
                    <w:r w:rsidRPr="006E22D6">
                      <w:rPr>
                        <w:rFonts w:ascii="GHEA Mariam" w:hAnsi="GHEA Mariam"/>
                        <w:b/>
                        <w:sz w:val="28"/>
                        <w:szCs w:val="28"/>
                      </w:rPr>
                      <w:t xml:space="preserve"> </w:t>
                    </w:r>
                  </w:p>
                  <w:p w:rsidR="005D0D2E" w:rsidRDefault="005D0D2E" w:rsidP="005D0D2E">
                    <w:pPr>
                      <w:spacing w:after="0" w:line="240" w:lineRule="auto"/>
                      <w:jc w:val="center"/>
                      <w:rPr>
                        <w:rFonts w:ascii="GHEA Mariam" w:hAnsi="GHEA Mariam"/>
                        <w:b/>
                        <w:sz w:val="28"/>
                        <w:szCs w:val="28"/>
                      </w:rPr>
                    </w:pPr>
                    <w:r w:rsidRPr="006E22D6">
                      <w:rPr>
                        <w:rFonts w:ascii="GHEA Mariam" w:hAnsi="GHEA Mariam"/>
                        <w:b/>
                        <w:sz w:val="28"/>
                        <w:szCs w:val="28"/>
                      </w:rPr>
                      <w:t>ԱՇԽԱՏԱԿԱԶՄԻ ՂԵԿԱՎԱՐ</w:t>
                    </w:r>
                  </w:p>
                  <w:p w:rsidR="005D0D2E" w:rsidRDefault="005D0D2E" w:rsidP="005D0D2E">
                    <w:pPr>
                      <w:spacing w:after="0" w:line="240" w:lineRule="auto"/>
                      <w:jc w:val="center"/>
                      <w:rPr>
                        <w:rFonts w:ascii="GHEA Mariam" w:hAnsi="GHEA Mariam"/>
                        <w:b/>
                        <w:sz w:val="28"/>
                        <w:szCs w:val="28"/>
                      </w:rPr>
                    </w:pPr>
                    <w:r w:rsidRPr="006E22D6">
                      <w:rPr>
                        <w:rFonts w:ascii="GHEA Mariam" w:hAnsi="GHEA Mariam"/>
                        <w:b/>
                        <w:sz w:val="28"/>
                        <w:szCs w:val="28"/>
                      </w:rPr>
                      <w:t>ԳԼԽԱՎՈՐ ՔԱՐՏՈՒՂԱՐ</w:t>
                    </w:r>
                  </w:p>
                  <w:p w:rsidR="005D0D2E" w:rsidRPr="006E22D6" w:rsidRDefault="005D0D2E" w:rsidP="005D0D2E">
                    <w:pPr>
                      <w:spacing w:after="0" w:line="240" w:lineRule="auto"/>
                      <w:jc w:val="center"/>
                      <w:rPr>
                        <w:rFonts w:ascii="GHEA Mariam" w:hAnsi="GHEA Mariam"/>
                        <w:b/>
                        <w:sz w:val="28"/>
                        <w:szCs w:val="28"/>
                      </w:rPr>
                    </w:pPr>
                  </w:p>
                  <w:p w:rsidR="005D0D2E" w:rsidRPr="006C36D1" w:rsidRDefault="005D0D2E" w:rsidP="005D0D2E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5D"/>
    <w:rsid w:val="00003909"/>
    <w:rsid w:val="00044BDD"/>
    <w:rsid w:val="00045B0C"/>
    <w:rsid w:val="00046F41"/>
    <w:rsid w:val="00070A0B"/>
    <w:rsid w:val="00090843"/>
    <w:rsid w:val="000A7DD4"/>
    <w:rsid w:val="000B709A"/>
    <w:rsid w:val="000C2DF2"/>
    <w:rsid w:val="000D439E"/>
    <w:rsid w:val="000E76A5"/>
    <w:rsid w:val="001109D1"/>
    <w:rsid w:val="0012781A"/>
    <w:rsid w:val="001372FE"/>
    <w:rsid w:val="00140A27"/>
    <w:rsid w:val="00166B1B"/>
    <w:rsid w:val="00184571"/>
    <w:rsid w:val="00184B4D"/>
    <w:rsid w:val="0018556E"/>
    <w:rsid w:val="00192FD7"/>
    <w:rsid w:val="001A6DA4"/>
    <w:rsid w:val="001D700E"/>
    <w:rsid w:val="001F5265"/>
    <w:rsid w:val="001F7A86"/>
    <w:rsid w:val="00200DF3"/>
    <w:rsid w:val="00220A7E"/>
    <w:rsid w:val="002474EE"/>
    <w:rsid w:val="0025729F"/>
    <w:rsid w:val="0028174E"/>
    <w:rsid w:val="00292578"/>
    <w:rsid w:val="00295FBB"/>
    <w:rsid w:val="002A618F"/>
    <w:rsid w:val="002B0096"/>
    <w:rsid w:val="002C6650"/>
    <w:rsid w:val="002D3A9E"/>
    <w:rsid w:val="002D62D5"/>
    <w:rsid w:val="002E050B"/>
    <w:rsid w:val="002E57B9"/>
    <w:rsid w:val="0030283F"/>
    <w:rsid w:val="0032683E"/>
    <w:rsid w:val="003A4DFA"/>
    <w:rsid w:val="003A7E3E"/>
    <w:rsid w:val="003B6FBF"/>
    <w:rsid w:val="003D167F"/>
    <w:rsid w:val="0045590F"/>
    <w:rsid w:val="00496F3D"/>
    <w:rsid w:val="004A11EE"/>
    <w:rsid w:val="004A34AA"/>
    <w:rsid w:val="004B648B"/>
    <w:rsid w:val="004F47F5"/>
    <w:rsid w:val="00512298"/>
    <w:rsid w:val="00521032"/>
    <w:rsid w:val="0055507A"/>
    <w:rsid w:val="00555E90"/>
    <w:rsid w:val="00561135"/>
    <w:rsid w:val="005706EF"/>
    <w:rsid w:val="00586628"/>
    <w:rsid w:val="005B228A"/>
    <w:rsid w:val="005D0D2E"/>
    <w:rsid w:val="005D65C7"/>
    <w:rsid w:val="005F209C"/>
    <w:rsid w:val="00636354"/>
    <w:rsid w:val="00676C47"/>
    <w:rsid w:val="00693744"/>
    <w:rsid w:val="006A264D"/>
    <w:rsid w:val="006D1C8E"/>
    <w:rsid w:val="006F16AA"/>
    <w:rsid w:val="007251A4"/>
    <w:rsid w:val="00744830"/>
    <w:rsid w:val="00761815"/>
    <w:rsid w:val="007639EE"/>
    <w:rsid w:val="00780BD2"/>
    <w:rsid w:val="00786C99"/>
    <w:rsid w:val="007A540B"/>
    <w:rsid w:val="007B2EB7"/>
    <w:rsid w:val="007C0DBF"/>
    <w:rsid w:val="007D67EC"/>
    <w:rsid w:val="007F02ED"/>
    <w:rsid w:val="007F5669"/>
    <w:rsid w:val="008033B5"/>
    <w:rsid w:val="00832CB6"/>
    <w:rsid w:val="00846C18"/>
    <w:rsid w:val="0085615D"/>
    <w:rsid w:val="008974AD"/>
    <w:rsid w:val="008B507B"/>
    <w:rsid w:val="008C5AF6"/>
    <w:rsid w:val="008D0B75"/>
    <w:rsid w:val="008D5A52"/>
    <w:rsid w:val="008F4256"/>
    <w:rsid w:val="008F65BA"/>
    <w:rsid w:val="00906780"/>
    <w:rsid w:val="00912E0B"/>
    <w:rsid w:val="00953578"/>
    <w:rsid w:val="009540A6"/>
    <w:rsid w:val="009617E5"/>
    <w:rsid w:val="00965047"/>
    <w:rsid w:val="009752E6"/>
    <w:rsid w:val="00982758"/>
    <w:rsid w:val="009B1C46"/>
    <w:rsid w:val="009C4D4C"/>
    <w:rsid w:val="009D0461"/>
    <w:rsid w:val="009D57AA"/>
    <w:rsid w:val="009D70D7"/>
    <w:rsid w:val="00A04438"/>
    <w:rsid w:val="00A10205"/>
    <w:rsid w:val="00A14BE7"/>
    <w:rsid w:val="00A20569"/>
    <w:rsid w:val="00A415A0"/>
    <w:rsid w:val="00A46ED2"/>
    <w:rsid w:val="00A552C9"/>
    <w:rsid w:val="00A841ED"/>
    <w:rsid w:val="00A911A7"/>
    <w:rsid w:val="00A91F07"/>
    <w:rsid w:val="00AC694C"/>
    <w:rsid w:val="00AE1ABA"/>
    <w:rsid w:val="00AE1AC0"/>
    <w:rsid w:val="00AE4922"/>
    <w:rsid w:val="00B009ED"/>
    <w:rsid w:val="00B05F0F"/>
    <w:rsid w:val="00B25457"/>
    <w:rsid w:val="00B25BEF"/>
    <w:rsid w:val="00B4424C"/>
    <w:rsid w:val="00B774D0"/>
    <w:rsid w:val="00B9472C"/>
    <w:rsid w:val="00BA54F4"/>
    <w:rsid w:val="00BB06C2"/>
    <w:rsid w:val="00BB13CC"/>
    <w:rsid w:val="00BE0415"/>
    <w:rsid w:val="00BE371E"/>
    <w:rsid w:val="00BF10D5"/>
    <w:rsid w:val="00BF4323"/>
    <w:rsid w:val="00C0054E"/>
    <w:rsid w:val="00C051D2"/>
    <w:rsid w:val="00C27E41"/>
    <w:rsid w:val="00C7106F"/>
    <w:rsid w:val="00C858D5"/>
    <w:rsid w:val="00C96748"/>
    <w:rsid w:val="00C9715C"/>
    <w:rsid w:val="00CA00D4"/>
    <w:rsid w:val="00CA0D4F"/>
    <w:rsid w:val="00CA51E0"/>
    <w:rsid w:val="00CD4548"/>
    <w:rsid w:val="00CD792A"/>
    <w:rsid w:val="00D05492"/>
    <w:rsid w:val="00D06879"/>
    <w:rsid w:val="00D26DBA"/>
    <w:rsid w:val="00D426AD"/>
    <w:rsid w:val="00D86A4E"/>
    <w:rsid w:val="00D9270B"/>
    <w:rsid w:val="00DB12C6"/>
    <w:rsid w:val="00DD3C14"/>
    <w:rsid w:val="00DD45D7"/>
    <w:rsid w:val="00DF774B"/>
    <w:rsid w:val="00E2085F"/>
    <w:rsid w:val="00E30359"/>
    <w:rsid w:val="00E33704"/>
    <w:rsid w:val="00E33A40"/>
    <w:rsid w:val="00E42B7E"/>
    <w:rsid w:val="00E54E94"/>
    <w:rsid w:val="00E7065D"/>
    <w:rsid w:val="00E9543B"/>
    <w:rsid w:val="00EA13EF"/>
    <w:rsid w:val="00EB18FE"/>
    <w:rsid w:val="00EC1EF2"/>
    <w:rsid w:val="00EE0E46"/>
    <w:rsid w:val="00EE6378"/>
    <w:rsid w:val="00EF30CA"/>
    <w:rsid w:val="00F01CFB"/>
    <w:rsid w:val="00F26F4C"/>
    <w:rsid w:val="00F34185"/>
    <w:rsid w:val="00F4021E"/>
    <w:rsid w:val="00F75F34"/>
    <w:rsid w:val="00F82F01"/>
    <w:rsid w:val="00F85D87"/>
    <w:rsid w:val="00F933A6"/>
    <w:rsid w:val="00F95474"/>
    <w:rsid w:val="00FB0CC1"/>
    <w:rsid w:val="00FC30E2"/>
    <w:rsid w:val="00FD194F"/>
    <w:rsid w:val="00FF1214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A8A0FD"/>
  <w15:chartTrackingRefBased/>
  <w15:docId w15:val="{4B7D61BB-92A8-451C-8379-BD4C7D1F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HEA Grapalat" w:eastAsia="Calibri" w:hAnsi="GHEA Grapalat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F34"/>
    <w:pPr>
      <w:spacing w:after="200" w:line="276" w:lineRule="auto"/>
    </w:pPr>
    <w:rPr>
      <w:sz w:val="24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F41"/>
    <w:pPr>
      <w:tabs>
        <w:tab w:val="center" w:pos="4844"/>
        <w:tab w:val="right" w:pos="9689"/>
      </w:tabs>
      <w:spacing w:after="0" w:line="240" w:lineRule="auto"/>
    </w:pPr>
    <w:rPr>
      <w:rFonts w:ascii="Calibri" w:eastAsia="Times New Roman" w:hAnsi="Calibri"/>
      <w:sz w:val="22"/>
      <w:szCs w:val="20"/>
      <w:lang w:val="en-US" w:eastAsia="x-none"/>
    </w:rPr>
  </w:style>
  <w:style w:type="character" w:customStyle="1" w:styleId="HeaderChar">
    <w:name w:val="Header Char"/>
    <w:link w:val="Header"/>
    <w:uiPriority w:val="99"/>
    <w:rsid w:val="00046F41"/>
    <w:rPr>
      <w:rFonts w:ascii="Calibri" w:eastAsia="Times New Roman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0D2E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D0D2E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D2E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D0D2E"/>
    <w:rPr>
      <w:rFonts w:ascii="Tahoma" w:hAnsi="Tahoma" w:cs="Tahoma"/>
      <w:sz w:val="16"/>
      <w:szCs w:val="16"/>
      <w:lang w:eastAsia="en-US"/>
    </w:rPr>
  </w:style>
  <w:style w:type="paragraph" w:customStyle="1" w:styleId="ListParagraph1">
    <w:name w:val="List Paragraph1"/>
    <w:basedOn w:val="Normal"/>
    <w:rsid w:val="00FF1D17"/>
    <w:pPr>
      <w:ind w:left="720"/>
    </w:pPr>
    <w:rPr>
      <w:rFonts w:ascii="Calibri" w:eastAsia="Times New Roman" w:hAnsi="Calibri"/>
      <w:color w:val="000000"/>
      <w:sz w:val="22"/>
      <w:lang w:eastAsia="ru-RU"/>
    </w:rPr>
  </w:style>
  <w:style w:type="character" w:customStyle="1" w:styleId="level3sel">
    <w:name w:val="level3sel"/>
    <w:rsid w:val="00C27E41"/>
  </w:style>
  <w:style w:type="character" w:styleId="Strong">
    <w:name w:val="Strong"/>
    <w:uiPriority w:val="22"/>
    <w:qFormat/>
    <w:rsid w:val="00C96748"/>
    <w:rPr>
      <w:b/>
      <w:bCs/>
    </w:rPr>
  </w:style>
  <w:style w:type="character" w:styleId="Hyperlink">
    <w:name w:val="Hyperlink"/>
    <w:uiPriority w:val="99"/>
    <w:semiHidden/>
    <w:unhideWhenUsed/>
    <w:rsid w:val="008C5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Eltebook\Documents\Custom%20Office%20Templates\Ashx.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zuc57SrCn7EOfeGAu/XLGJzJwyAcJpdCkCGJp4Xbmqc=</DigestValue>
    </Reference>
    <Reference Type="http://www.w3.org/2000/09/xmldsig#Object" URI="#idOfficeObject">
      <DigestMethod Algorithm="http://www.w3.org/2001/04/xmlenc#sha256"/>
      <DigestValue>Mlf5WxEOMRKkYxBB//sJlZecBLzsG7XOKHdHLQKVi4Y=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GY3KIijvxkPVD+zCyA/G+tSTXpdtPyPGazkE6vQQtGA=</DigestValue>
    </Reference>
    <Reference Type="http://www.w3.org/2000/09/xmldsig#Object" URI="#idValidSigLnImg">
      <DigestMethod Algorithm="http://www.w3.org/2001/04/xmlenc#sha256"/>
      <DigestValue>7aZEfk8F88bdOIyY/Mdz1YVlMq4ER1VjmMaD7G2GQcE=</DigestValue>
    </Reference>
    <Reference Type="http://www.w3.org/2000/09/xmldsig#Object" URI="#idInvalidSigLnImg">
      <DigestMethod Algorithm="http://www.w3.org/2001/04/xmlenc#sha256"/>
      <DigestValue>Rm9zGgNZA/acpAcuk8NIxOy7rRrcrxTzZAyTE7UW43E=</DigestValue>
    </Reference>
  </SignedInfo>
  <SignatureValue>s2P2WphKBHWSJGHcQH1xAa3ZK8K3KjUYC7ovhwjqg7kZfU6uaC7hCm9uj64dVzW447kSIydmZSA/
XGsHyP0bRF2R5LzvkjDo0KzAMD+/5tps5+X6F0Bhx5rOFqMKqNDYrDe2vHWknx8PQXVGbEgquITc
8c4D6+815Sn89DJYgSCB8lfnaiNhLQO5hAtOXTfafUwtTnyP9Erlqv+32zpwMaylhDlSD3OM9V+I
3OvFGBrC7xcnI9N5RWelFGIHhEDs1GqHaK3h0qoZHCPmGzO5k6Vzsmwsysv7WZgkS3CGNUiPTh7P
kKmFpmNBqtCcqDxwV5gwroTh+EVVFqAljOT5UA==</SignatureValue>
  <KeyInfo>
    <X509Data>
      <X509Certificate>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6fxEsh7Yx+DyK69HKsUToGPqjddSFovzxG6ob7RmA5Q=</DigestValue>
      </Reference>
      <Reference URI="/word/_rels/head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MMDm+/YM03gDaTmPbLvoGj6UFgqUEXoHPCJAjfN666c=</DigestValue>
      </Reference>
      <Reference URI="/word/document.xml?ContentType=application/vnd.openxmlformats-officedocument.wordprocessingml.document.main+xml">
        <DigestMethod Algorithm="http://www.w3.org/2001/04/xmlenc#sha256"/>
        <DigestValue>/VuzYkjh1Ww8aPImGGaVoxhgQXf9+05JosKu0uDu9VY=</DigestValue>
      </Reference>
      <Reference URI="/word/endnotes.xml?ContentType=application/vnd.openxmlformats-officedocument.wordprocessingml.endnotes+xml">
        <DigestMethod Algorithm="http://www.w3.org/2001/04/xmlenc#sha256"/>
        <DigestValue>MftYtAVR7FwO+U8wWVROZxsmFDQcut2Otq4q4+fClIk=</DigestValue>
      </Reference>
      <Reference URI="/word/fontTable.xml?ContentType=application/vnd.openxmlformats-officedocument.wordprocessingml.fontTable+xml">
        <DigestMethod Algorithm="http://www.w3.org/2001/04/xmlenc#sha256"/>
        <DigestValue>euXzPzGIY6/BaESnWDIwDwgmY8xeeOgw4oWqoJHwGLU=</DigestValue>
      </Reference>
      <Reference URI="/word/footnotes.xml?ContentType=application/vnd.openxmlformats-officedocument.wordprocessingml.footnotes+xml">
        <DigestMethod Algorithm="http://www.w3.org/2001/04/xmlenc#sha256"/>
        <DigestValue>P44+DfHim35ttoL72jvmGqJV2iKL7zZFRid/+mpgT2o=</DigestValue>
      </Reference>
      <Reference URI="/word/header1.xml?ContentType=application/vnd.openxmlformats-officedocument.wordprocessingml.header+xml">
        <DigestMethod Algorithm="http://www.w3.org/2001/04/xmlenc#sha256"/>
        <DigestValue>3C82ne3M6QV4by5uZA/s16H+befZcjMfPAtL7eSB5zk=</DigestValue>
      </Reference>
      <Reference URI="/word/header2.xml?ContentType=application/vnd.openxmlformats-officedocument.wordprocessingml.header+xml">
        <DigestMethod Algorithm="http://www.w3.org/2001/04/xmlenc#sha256"/>
        <DigestValue>mNQaZNLMwJBUT43rQBlPlefGC3j84ilXhO68BV+Nsl0=</DigestValue>
      </Reference>
      <Reference URI="/word/media/image1.emf?ContentType=image/x-emf">
        <DigestMethod Algorithm="http://www.w3.org/2001/04/xmlenc#sha256"/>
        <DigestValue>wVU6oahF9jJLogYhXOrtIfgiDP4/Nje9XovD/nqpHCA=</DigestValue>
      </Reference>
      <Reference URI="/word/media/image2.png?ContentType=image/png">
        <DigestMethod Algorithm="http://www.w3.org/2001/04/xmlenc#sha256"/>
        <DigestValue>auB8IRfUiNqAE4HqvJ3M92q32OfjuwCj0QwkmFbumZQ=</DigestValue>
      </Reference>
      <Reference URI="/word/settings.xml?ContentType=application/vnd.openxmlformats-officedocument.wordprocessingml.settings+xml">
        <DigestMethod Algorithm="http://www.w3.org/2001/04/xmlenc#sha256"/>
        <DigestValue>mlXK1p8+jh9IO84ejDlaTYbYIIbhO+Sa8hu+W9kaXYk=</DigestValue>
      </Reference>
      <Reference URI="/word/styles.xml?ContentType=application/vnd.openxmlformats-officedocument.wordprocessingml.styles+xml">
        <DigestMethod Algorithm="http://www.w3.org/2001/04/xmlenc#sha256"/>
        <DigestValue>cs9wct68VVudL0T2D8DkeHtPEVdtK2yAtbRvxICjWW8=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3HPg/r1Nx47Cch3TXy+3rIEcQPbDhJwWNfFfUeeywkM=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2021-09-27T08:23:43Z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{FEADAA46-B495-4F7A-874E-2F52BDA0C3BC}</SetupID>
          <SignatureText/>
          <SignatureImage>AQAAAGwAAAAAAAAAAAAAAHoAAAAXAAAAAAAAAAAAAADwDgAA6gIAACBFTUYAAAEArEYAAAwAAAABAAAAAAAAAAAAAAAAAAAAgAcAADgEAABVAgAAUAEAAAAAAAAAAAAAAAAAAAgcCQCAIAUARgAAACwAAAAgAAAARU1GKwFAAQAcAAAAEAAAAAIQwNsBAAAAYAAAAGAAAABGAAAA2A0AAMwNAABFTUYrIkAEAAwAAAAAAAAAHkAJAAwAAAAAAAAAJEABAAwAAAAAAAAAMEACABAAAAAEAAAAAACAPyFABwAMAAAAAAAAAAhAAAUkDQAAGA0AAAIQwNsBAAAAAAAAAAAAAAAAAAAAAAAAAAEAAAD/2P/gABBKRklGAAEBAQDIAMgAAP/bAEMACgcHCAcGCggICAsKCgsOGBAODQ0OHRUWERgjHyUkIh8iISYrNy8mKTQpISIwQTE0OTs+Pj4lLkRJQzxINz0+O//AAAsIADMBAA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KFsAAItnkwcBOAQGJQIWEwUCAhQU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AE5JO0ANik/qMgBJhQBORMFAgECFA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</SignatureImage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  <DelegateSuggestedSigner>VERIFIED OCSP 9/27/2021 12:23:40 GMT+4</DelegateSuggestedSigner>
          <DelegateSuggestedSigner2/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2021-09-27T08:23:43Z</xd:SigningTime>
          <xd:SigningCertificate>
            <xd:Cert>
              <xd:CertDigest>
                <DigestMethod Algorithm="http://www.w3.org/2001/04/xmlenc#sha256"/>
                <DigestValue>IA9qwdWnUeh46Fsvc+WrY0YAUMZOPE8r3mevDvCW5aI=</DigestValue>
              </xd:CertDigest>
              <xd:IssuerSerial>
                <X509IssuerName>CN=Citizen CA, SERIALNUMBER=2, O=EKENG CJSC, C=AM</X509IssuerName>
                <X509SerialNumber>4681218976392222457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</xd:EncapsulatedX509Certificate>
            <xd:EncapsulatedX509Certificate>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</xd:EncapsulatedX509Certificate>
          </xd:CertificateValues>
        </xd:UnsignedSignatureProperties>
      </xd:UnsignedProperties>
    </xd:QualifyingProperties>
  </Object>
  <Object Id="idValidSigLnImg">AQAAAGwAAAAAAAAAAAAAAP8AAAB/AAAAAAAAAAAAAAAYHwAAjw8AACBFTUYAAAEAaFIAAMMAAAAFAAAAAAAAAAAAAAAAAAAAgAcAADgEAABVAgAAUAEAAAAAAAAAAAAAAAAAAAgcCQCAIA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jwBkAQAAAAAAAAAAAABEC/4VnKWPAIinjwAO8kB28MyFToikbXHpCwpJAAAAAIikbXFlN0JxGOy2AMCkjwAkpY8AS4Vocf////8QpY8AnrhEcXocSXHSuERx8CtDcQIsQ3EszYVOiKRtcQzNhU44pY8Af7hEcSBdmA8AAAAAAACVV2CljwDwpo8AKfFAdkCljwACAAAANfFAdujnbXHg////AAAAAAAAAAAAAAAAkAEAAAAAAAEAAAAAYQByAAAAAAAAAAAAMYsMdwAAAAAGAAAAlKaPAJSmjwAAAgAA/P///wEAAAAAAAAAAAAAAAAAAAAAAAAAAAAAAAAAAABkdgAIAAAAACUAAAAMAAAAAwAAABgAAAAMAAAAAAAAAhIAAAAMAAAAAQAAABYAAAAMAAAACAAAAFQAAABUAAAACgAAACcAAAAeAAAASgAAAAEAAAAAwPhBjuP4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AA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BAE5JO0ANik/qMgBJhQBORMFAgECFA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ISAAAADAAAAAEAAAAeAAAAGAAAAAkAAABQAAAA9wAAAF0AAAAlAAAADAAAAAEAAABUAAAAMAEAAAoAAABQAAAA4QAAAFwAAAABAAAAAMD4QY7j+EEKAAAAUAAAACYAAABMAAAAAAAAAAAAAAAAAAAA//////////+YAAAAVgBFAFIASQBGAEkARQBEACAATwBDAFMAUAAgADkALwAyADcALwAyADAAMgAxACAAMQAyADoAMgAzADoANAAwACAARwBNAFQAKwA0AAcAAAAGAAAABwAAAAMAAAAGAAAAAwAAAAYAAAAIAAAAAwAAAAkAAAAHAAAABgAAAAYAAAADAAAABgAAAAQAAAAGAAAABgAAAAQAAAAGAAAABgAAAAYAAAAGAAAAAwAAAAYAAAAGAAAAAwAAAAYAAAAGAAAAAwAAAAYAAAAGAAAAAwAAAAgAAAAKAAAABgAAAAgAAAAG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</Object>
  <Object Id="idInvalidSigLnImg">AQAAAGwAAAAAAAAAAAAAAP8AAAB/AAAAAAAAAAAAAAAYHwAAjw8AACBFTUYAAAEAFFYAAMkAAAAFAAAAAAAAAAAAAAAAAAAAgAcAADgEAABVAgAAUAEAAAAAAAAAAAAAAAAAAAgcCQCAIA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f//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He4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CPAKJh3ndgEqkACQAAALxh3ncJAAAAWEupAAAAAABgEqkAYBKpADJL3XEAAAAADEizcQkAAAAAAAAAAAAAAAAAAAAAAAAAUOCoAAAAAAAAAAAAAAAAAAAAAAAAAAAAAAAAAAAAAAAAAAAAAAAAAAAAAAAAAAAAAAAAAAAAAAAAAAAAAAAAAIDxjwArMCrxaGbod3TyjwAI0tp3YBKpAAxIs3EAAAAAGNPad///AAAAAAAA+9Pad/vT2nek8o8AAAAAAAAAAAAxiwx3AAAAAAcAAADU8o8A1PKPAAACAAD8////AQAA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QBOSTtADYpP6jIASYUATkTBQIBAhQ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85A9B-6705-4AAD-9230-81F69BD0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Ashx.Blank</Template>
  <TotalTime>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Babayan</dc:creator>
  <cp:keywords>https://mul2-dmr.gov.am/tasks/210536/oneclick/Letter_GOV.docx?token=1bc4bd5cf8827f192bc7a3e4c11f7d1c</cp:keywords>
  <cp:lastModifiedBy>User1</cp:lastModifiedBy>
  <cp:revision>5</cp:revision>
  <cp:lastPrinted>2021-09-02T13:46:00Z</cp:lastPrinted>
  <dcterms:created xsi:type="dcterms:W3CDTF">2021-09-27T08:12:00Z</dcterms:created>
  <dcterms:modified xsi:type="dcterms:W3CDTF">2021-09-27T08:23:00Z</dcterms:modified>
</cp:coreProperties>
</file>